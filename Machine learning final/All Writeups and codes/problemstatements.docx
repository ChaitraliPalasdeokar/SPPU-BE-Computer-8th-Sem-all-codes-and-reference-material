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84" w:rsidRDefault="00574458">
      <w:pPr>
        <w:pStyle w:val="Standard"/>
      </w:pPr>
      <w:bookmarkStart w:id="0" w:name="_GoBack"/>
      <w:bookmarkEnd w:id="0"/>
      <w:r>
        <w:t>1.Assignment on Linear Regression:</w:t>
      </w:r>
    </w:p>
    <w:p w:rsidR="00BB5D84" w:rsidRDefault="00574458">
      <w:pPr>
        <w:pStyle w:val="Standard"/>
      </w:pPr>
      <w:r>
        <w:t>The following table shows the results of a recently conducted study on the correlation of the</w:t>
      </w:r>
    </w:p>
    <w:p w:rsidR="00BB5D84" w:rsidRDefault="00574458">
      <w:pPr>
        <w:pStyle w:val="Standard"/>
      </w:pPr>
      <w:r>
        <w:t xml:space="preserve">number of hours spent driving with the risk of </w:t>
      </w:r>
      <w:r>
        <w:t>developing acute backache. Find the equation of</w:t>
      </w:r>
    </w:p>
    <w:p w:rsidR="00BB5D84" w:rsidRDefault="00574458">
      <w:pPr>
        <w:pStyle w:val="Standard"/>
      </w:pPr>
      <w:r>
        <w:t>the best fit line for this data.</w:t>
      </w:r>
    </w:p>
    <w:p w:rsidR="00BB5D84" w:rsidRDefault="0057445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38478" cy="2381399"/>
            <wp:effectExtent l="0" t="0" r="942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78" cy="2381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>2.The following table shows the results of a recently conducted study on the correlation of the</w:t>
      </w:r>
    </w:p>
    <w:p w:rsidR="00BB5D84" w:rsidRDefault="00574458">
      <w:pPr>
        <w:pStyle w:val="Standard"/>
      </w:pPr>
      <w:r>
        <w:t>number of hours spent driving with the risk of developing acute</w:t>
      </w:r>
      <w:r>
        <w:t xml:space="preserve"> backache. Find the equation of</w:t>
      </w:r>
    </w:p>
    <w:p w:rsidR="00BB5D84" w:rsidRDefault="00574458">
      <w:pPr>
        <w:pStyle w:val="Standard"/>
      </w:pPr>
      <w:r>
        <w:t>the curve using polynomial regression and demonstrate the degree comparison.</w:t>
      </w: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38478" cy="2381399"/>
            <wp:effectExtent l="0" t="0" r="9422" b="0"/>
            <wp:wrapSquare wrapText="bothSides"/>
            <wp:docPr id="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78" cy="2381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 xml:space="preserve"> </w:t>
      </w: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>3. Implement multiple linear regression using n-features in the provided dataset. Evaluate the model using metrics like R</w:t>
      </w:r>
      <w:r>
        <w:rPr>
          <w:vertAlign w:val="superscript"/>
        </w:rPr>
        <w:t>2</w:t>
      </w:r>
    </w:p>
    <w:p w:rsidR="00BB5D84" w:rsidRDefault="00574458">
      <w:pPr>
        <w:pStyle w:val="Standard"/>
      </w:pPr>
      <w:r>
        <w:t>Dataset- MultipleLinearRegression.csv</w:t>
      </w: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>4.Assignment on Decision Tree Classifier:</w:t>
      </w:r>
    </w:p>
    <w:p w:rsidR="00BB5D84" w:rsidRDefault="00574458">
      <w:pPr>
        <w:pStyle w:val="Standard"/>
      </w:pPr>
      <w:r>
        <w:t>A dataset collected in a cosmetics shop showing details of customers and whether or not they</w:t>
      </w:r>
    </w:p>
    <w:p w:rsidR="00BB5D84" w:rsidRDefault="00574458">
      <w:pPr>
        <w:pStyle w:val="Standard"/>
      </w:pPr>
      <w:r>
        <w:t>responded to a special offer to buy a new lip-stick is shown in table below. Use t</w:t>
      </w:r>
      <w:r>
        <w:t>his dataset to build a decision tree, with Buys as the target variable, to help in buying lip-sticks in the future.</w:t>
      </w:r>
    </w:p>
    <w:p w:rsidR="00BB5D84" w:rsidRDefault="00574458">
      <w:pPr>
        <w:pStyle w:val="Standard"/>
      </w:pPr>
      <w:r>
        <w:t>Find the root node of decision tree. According to the decision tree you have made from</w:t>
      </w:r>
    </w:p>
    <w:p w:rsidR="00BB5D84" w:rsidRDefault="00574458">
      <w:pPr>
        <w:pStyle w:val="Standard"/>
      </w:pPr>
      <w:r>
        <w:t xml:space="preserve">previous training data set, what is the decision for </w:t>
      </w:r>
      <w:r>
        <w:t>the test data: [Age &lt; 21, Income = Low,</w:t>
      </w:r>
    </w:p>
    <w:p w:rsidR="00BB5D84" w:rsidRDefault="00574458">
      <w:pPr>
        <w:pStyle w:val="Standard"/>
      </w:pPr>
      <w:r>
        <w:t>Gender = Female, Marital Status = Married]?</w:t>
      </w:r>
    </w:p>
    <w:p w:rsidR="00BB5D84" w:rsidRDefault="00574458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2743200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274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>5 A dataset collected in a cosmetics shop showing details of customers and whether or not they</w:t>
      </w:r>
    </w:p>
    <w:p w:rsidR="00BB5D84" w:rsidRDefault="00574458">
      <w:pPr>
        <w:pStyle w:val="Standard"/>
      </w:pPr>
      <w:r>
        <w:t xml:space="preserve">responded to a special offer to buy a new lip-stick is shown in table </w:t>
      </w:r>
      <w:r>
        <w:t>below. Use this dataset to build a random forest model, with Buys as the target variable, to help in buying lip-sticks in the future.</w:t>
      </w:r>
    </w:p>
    <w:p w:rsidR="00BB5D84" w:rsidRDefault="00574458">
      <w:pPr>
        <w:pStyle w:val="Standard"/>
      </w:pPr>
      <w:r>
        <w:t>Compare the accuracy between decision tree and random forest model.</w:t>
      </w:r>
    </w:p>
    <w:p w:rsidR="00BB5D84" w:rsidRDefault="0057445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274320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274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B5D84" w:rsidRDefault="00574458">
      <w:pPr>
        <w:pStyle w:val="Standard"/>
      </w:pPr>
      <w:r>
        <w:t>6. Assignment on k-NN Classification:</w:t>
      </w:r>
    </w:p>
    <w:p w:rsidR="00BB5D84" w:rsidRDefault="00574458">
      <w:pPr>
        <w:pStyle w:val="Standard"/>
      </w:pPr>
      <w:r>
        <w:t>In the followi</w:t>
      </w:r>
      <w:r>
        <w:t>ng diagram let blue circles indicate positive examples and orange squares indicate</w:t>
      </w:r>
    </w:p>
    <w:p w:rsidR="00BB5D84" w:rsidRDefault="00574458">
      <w:pPr>
        <w:pStyle w:val="Standard"/>
      </w:pPr>
      <w:r>
        <w:t>negative examples. We want to use k-NN algorithm for classifying the points. If k=3, find the</w:t>
      </w:r>
    </w:p>
    <w:p w:rsidR="00BB5D84" w:rsidRDefault="00574458">
      <w:pPr>
        <w:pStyle w:val="Standard"/>
      </w:pPr>
      <w:r>
        <w:t>class of the point (6,6). Extend the same example for Distance-Weighted k-NN an</w:t>
      </w:r>
      <w:r>
        <w:t>d Locally</w:t>
      </w:r>
    </w:p>
    <w:p w:rsidR="00BB5D84" w:rsidRDefault="0057445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3078364</wp:posOffset>
            </wp:positionH>
            <wp:positionV relativeFrom="paragraph">
              <wp:posOffset>163796</wp:posOffset>
            </wp:positionV>
            <wp:extent cx="1715761" cy="168084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761" cy="1680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weighted Averaging</w:t>
      </w: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>7.We have given a collection of 8 points. P1=[0.1,0.6] P2=[0.15,0.71] P3=[0.08,0.9] P4=[0.16,</w:t>
      </w:r>
    </w:p>
    <w:p w:rsidR="00BB5D84" w:rsidRDefault="00574458">
      <w:pPr>
        <w:pStyle w:val="Standard"/>
      </w:pPr>
      <w:r>
        <w:t>0.85] P5=[0.2,0.3] P6=[0.25,0.5] P7=[0.24,0.1] P8=[0.3,0.2]. Perform the k-mean clustering</w:t>
      </w:r>
    </w:p>
    <w:p w:rsidR="00BB5D84" w:rsidRDefault="00574458">
      <w:pPr>
        <w:pStyle w:val="Standard"/>
      </w:pPr>
      <w:r>
        <w:t>with initial centroids as</w:t>
      </w:r>
    </w:p>
    <w:p w:rsidR="00BB5D84" w:rsidRDefault="00574458">
      <w:pPr>
        <w:pStyle w:val="Standard"/>
      </w:pPr>
      <w:r>
        <w:t>m1=P1</w:t>
      </w:r>
      <w:r>
        <w:t xml:space="preserve"> =Cluster#1=C1 and m2=P8=cluster#2=C2. Answer the</w:t>
      </w:r>
    </w:p>
    <w:p w:rsidR="00BB5D84" w:rsidRDefault="00574458">
      <w:pPr>
        <w:pStyle w:val="Standard"/>
      </w:pPr>
      <w:r>
        <w:t>following</w:t>
      </w:r>
    </w:p>
    <w:p w:rsidR="00BB5D84" w:rsidRDefault="00574458">
      <w:pPr>
        <w:pStyle w:val="Standard"/>
      </w:pPr>
      <w:r>
        <w:t>1] Which cluster does P6 belongs to?</w:t>
      </w:r>
    </w:p>
    <w:p w:rsidR="00BB5D84" w:rsidRDefault="00574458">
      <w:pPr>
        <w:pStyle w:val="Standard"/>
      </w:pPr>
      <w:r>
        <w:t>2] What is the population of cluster around m2?</w:t>
      </w:r>
    </w:p>
    <w:p w:rsidR="00BB5D84" w:rsidRDefault="00574458">
      <w:pPr>
        <w:pStyle w:val="Standard"/>
      </w:pPr>
      <w:r>
        <w:t>3] What is updated value of m1 and m2?</w:t>
      </w:r>
    </w:p>
    <w:p w:rsidR="00BB5D84" w:rsidRDefault="00BB5D84">
      <w:pPr>
        <w:pStyle w:val="Standard"/>
      </w:pP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>8.Apply Support Vector Machine algorithm for performing classification</w:t>
      </w:r>
      <w:r>
        <w:t xml:space="preserve"> on iris dataset..</w:t>
      </w:r>
    </w:p>
    <w:p w:rsidR="00BB5D84" w:rsidRDefault="00574458">
      <w:pPr>
        <w:pStyle w:val="Standard"/>
      </w:pPr>
      <w:r>
        <w:t>1]Classify the dataset into three species (Iris Setosa, Iris versicolor, Iris virginica)</w:t>
      </w:r>
    </w:p>
    <w:p w:rsidR="00BB5D84" w:rsidRDefault="00574458">
      <w:pPr>
        <w:pStyle w:val="Standard"/>
      </w:pPr>
      <w:r>
        <w:t>2] Perform analysis and derive confusion matrix, classification report</w:t>
      </w:r>
    </w:p>
    <w:p w:rsidR="00BB5D84" w:rsidRDefault="00574458">
      <w:pPr>
        <w:pStyle w:val="Standard"/>
      </w:pPr>
      <w:r>
        <w:t>Dataset-Iris.csv</w:t>
      </w: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 xml:space="preserve">9. Implement logistic regression on the pima indian </w:t>
      </w:r>
      <w:r>
        <w:t>diabetes dataset. Visualise the performance using ROC curve.</w:t>
      </w:r>
    </w:p>
    <w:p w:rsidR="00BB5D84" w:rsidRDefault="00574458">
      <w:pPr>
        <w:pStyle w:val="Standard"/>
      </w:pPr>
      <w:r>
        <w:t>Dataset-Pimaindiandiabetes.csv</w:t>
      </w:r>
    </w:p>
    <w:p w:rsidR="00BB5D84" w:rsidRDefault="00BB5D84">
      <w:pPr>
        <w:pStyle w:val="Standard"/>
      </w:pPr>
    </w:p>
    <w:p w:rsidR="00BB5D84" w:rsidRDefault="00574458">
      <w:pPr>
        <w:pStyle w:val="Standard"/>
      </w:pPr>
      <w:r>
        <w:t xml:space="preserve">10.A dataset collected showing details of the temperature and whether or not it rains is shown in table below.Perform naive bayes classification algorithm on the </w:t>
      </w:r>
      <w:r>
        <w:t>provided dataset.</w:t>
      </w:r>
    </w:p>
    <w:p w:rsidR="00BB5D84" w:rsidRDefault="00574458">
      <w:pPr>
        <w:pStyle w:val="Standard"/>
      </w:pPr>
      <w:r>
        <w:t xml:space="preserve">                                     </w:t>
      </w:r>
      <w:r>
        <w:rPr>
          <w:noProof/>
          <w:lang w:val="en-US" w:eastAsia="en-US" w:bidi="ar-SA"/>
        </w:rPr>
        <w:drawing>
          <wp:inline distT="0" distB="0" distL="0" distR="0">
            <wp:extent cx="2962271" cy="1381128"/>
            <wp:effectExtent l="0" t="0" r="0" b="9522"/>
            <wp:docPr id="6" name="Picture 6" descr="C:\Users\DELL\Pictures\Screenshots\Screenshot (3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1" cy="1381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BB5D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58" w:rsidRDefault="00574458">
      <w:r>
        <w:separator/>
      </w:r>
    </w:p>
  </w:endnote>
  <w:endnote w:type="continuationSeparator" w:id="0">
    <w:p w:rsidR="00574458" w:rsidRDefault="0057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58" w:rsidRDefault="00574458">
      <w:r>
        <w:rPr>
          <w:color w:val="000000"/>
        </w:rPr>
        <w:separator/>
      </w:r>
    </w:p>
  </w:footnote>
  <w:footnote w:type="continuationSeparator" w:id="0">
    <w:p w:rsidR="00574458" w:rsidRDefault="00574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D84"/>
    <w:rsid w:val="00574458"/>
    <w:rsid w:val="00BB5D84"/>
    <w:rsid w:val="00F5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2020-01-30T12:22:00Z</dcterms:created>
  <dcterms:modified xsi:type="dcterms:W3CDTF">2020-01-30T12:22:00Z</dcterms:modified>
</cp:coreProperties>
</file>